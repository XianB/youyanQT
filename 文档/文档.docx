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微软雅黑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Abyssinica SI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636E8A16"/>
    <w:rsid w:val="636E8A16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character" w:default="1" w:styleId="2">
    <w:name w:val="Default Paragraph Font"/>
    <w:unhideWhenUsed/>
    <w:uiPriority w:val="0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WPS Office 社区版_9.1.0.4945_{F1E327BC-269C-435d-A152-05C5408002CA}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2015-07-24T20:22:00Z</dcterms:created>
  <dc:creator>xianb</dc:creator>
  <cp:lastModifiedBy>xianb</cp:lastModifiedBy>
  <dc:title>f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2052-9.1.0.4945</vt:lpwstr>
  </property>
</Properties>
</file>